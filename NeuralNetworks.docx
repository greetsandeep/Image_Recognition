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484" w:rsidRDefault="0083479C">
      <w:pPr>
        <w:pStyle w:val="Title"/>
      </w:pPr>
      <w:r>
        <w:t>Artificial Neural Network Model for Facial Recognition</w:t>
      </w:r>
    </w:p>
    <w:p w:rsidR="00BF3F98" w:rsidRDefault="00BF3F98" w:rsidP="00BF3F98">
      <w:pPr>
        <w:pStyle w:val="Heading1"/>
      </w:pPr>
      <w:r>
        <w:t>Aim</w:t>
      </w:r>
    </w:p>
    <w:p w:rsidR="00BF3F98" w:rsidRDefault="00BF3F98" w:rsidP="00BF3F98">
      <w:r>
        <w:t>To code Artificial Neural Networks to perform the following functions: -</w:t>
      </w:r>
    </w:p>
    <w:p w:rsidR="00BF3F98" w:rsidRDefault="00BF3F98" w:rsidP="00BF3F98">
      <w:pPr>
        <w:pStyle w:val="ListParagraph"/>
        <w:numPr>
          <w:ilvl w:val="0"/>
          <w:numId w:val="33"/>
        </w:numPr>
      </w:pPr>
      <w:r>
        <w:t>When given an image as input, indicates whether the face in the imag</w:t>
      </w:r>
      <w:r>
        <w:t>e is wearing sunglasses, or not (Sunglasses Recognizer)</w:t>
      </w:r>
    </w:p>
    <w:p w:rsidR="00BF3F98" w:rsidRDefault="00BF3F98" w:rsidP="00BF3F98">
      <w:pPr>
        <w:pStyle w:val="ListParagraph"/>
        <w:numPr>
          <w:ilvl w:val="0"/>
          <w:numId w:val="33"/>
        </w:numPr>
      </w:pPr>
      <w:r>
        <w:t>Given a</w:t>
      </w:r>
      <w:r>
        <w:t>n</w:t>
      </w:r>
      <w:r>
        <w:t xml:space="preserve"> image you have to tell who is this person out of the 20 persons given in dataset</w:t>
      </w:r>
      <w:r>
        <w:t xml:space="preserve"> (Face Recognizer)</w:t>
      </w:r>
      <w:r>
        <w:t>.</w:t>
      </w:r>
    </w:p>
    <w:p w:rsidR="00BF3F98" w:rsidRPr="00BF3F98" w:rsidRDefault="00BF3F98" w:rsidP="00BF3F98">
      <w:pPr>
        <w:pStyle w:val="ListParagraph"/>
        <w:numPr>
          <w:ilvl w:val="0"/>
          <w:numId w:val="33"/>
        </w:numPr>
      </w:pPr>
      <w:r>
        <w:t>Given a</w:t>
      </w:r>
      <w:r>
        <w:t>n</w:t>
      </w:r>
      <w:r>
        <w:t xml:space="preserve"> image you have to tell the</w:t>
      </w:r>
      <w:r>
        <w:t xml:space="preserve"> head position of the person out of the </w:t>
      </w:r>
      <w:r>
        <w:t>4</w:t>
      </w:r>
      <w:r>
        <w:t xml:space="preserve"> possible</w:t>
      </w:r>
      <w:r>
        <w:t xml:space="preserve"> values</w:t>
      </w:r>
      <w:r>
        <w:t xml:space="preserve">- </w:t>
      </w:r>
      <w:r>
        <w:t>straight, left, right and up</w:t>
      </w:r>
      <w:r>
        <w:t xml:space="preserve"> (Pose Recognizer)</w:t>
      </w:r>
      <w:r>
        <w:t>.</w:t>
      </w:r>
    </w:p>
    <w:p w:rsidR="00855982" w:rsidRPr="00855982" w:rsidRDefault="00C806A2" w:rsidP="00855982">
      <w:pPr>
        <w:pStyle w:val="Heading1"/>
      </w:pPr>
      <w:r>
        <w:t>Team Members</w:t>
      </w:r>
    </w:p>
    <w:p w:rsidR="00855982" w:rsidRDefault="00C806A2" w:rsidP="00C806A2">
      <w:pPr>
        <w:pStyle w:val="ListParagraph"/>
        <w:numPr>
          <w:ilvl w:val="0"/>
          <w:numId w:val="30"/>
        </w:numPr>
      </w:pPr>
      <w:r>
        <w:t>G.V. Sandeep</w:t>
      </w:r>
    </w:p>
    <w:p w:rsidR="00C806A2" w:rsidRDefault="00C806A2" w:rsidP="00C806A2">
      <w:pPr>
        <w:pStyle w:val="ListParagraph"/>
        <w:numPr>
          <w:ilvl w:val="0"/>
          <w:numId w:val="30"/>
        </w:numPr>
      </w:pPr>
      <w:r>
        <w:t>Snehal Rajesh Wadhwani</w:t>
      </w:r>
    </w:p>
    <w:p w:rsidR="00C806A2" w:rsidRDefault="00C806A2" w:rsidP="00C806A2">
      <w:pPr>
        <w:pStyle w:val="ListParagraph"/>
        <w:numPr>
          <w:ilvl w:val="0"/>
          <w:numId w:val="30"/>
        </w:numPr>
      </w:pPr>
      <w:r>
        <w:t>Tanmaya Shekhar Dabral</w:t>
      </w:r>
    </w:p>
    <w:p w:rsidR="00C806A2" w:rsidRDefault="00C806A2" w:rsidP="00C806A2">
      <w:pPr>
        <w:pStyle w:val="ListParagraph"/>
        <w:numPr>
          <w:ilvl w:val="0"/>
          <w:numId w:val="30"/>
        </w:numPr>
      </w:pPr>
      <w:r>
        <w:t>Kushagra Agrawal</w:t>
      </w:r>
    </w:p>
    <w:p w:rsidR="005C658D" w:rsidRDefault="005C658D" w:rsidP="005C658D">
      <w:pPr>
        <w:pStyle w:val="Heading1"/>
      </w:pPr>
      <w:r>
        <w:t>Techniques Used</w:t>
      </w:r>
    </w:p>
    <w:p w:rsidR="005C658D" w:rsidRPr="005C658D" w:rsidRDefault="005C658D" w:rsidP="005C658D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5C658D">
        <w:rPr>
          <w:rFonts w:ascii="Times New Roman" w:hAnsi="Times New Roman" w:cs="Times New Roman"/>
          <w:sz w:val="24"/>
          <w:szCs w:val="24"/>
        </w:rPr>
        <w:t>All the three problems involved using a Multi-layer Perceptron model of Artificial Neural Network. A Multi-layer Perceptron (or MLP)</w:t>
      </w:r>
      <w:r w:rsidRPr="005C65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a </w:t>
      </w:r>
      <w:hyperlink r:id="rId11" w:tooltip="Feedforward neural network" w:history="1">
        <w:r w:rsidRPr="005C658D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feedforward</w:t>
        </w:r>
      </w:hyperlink>
      <w:r w:rsidRPr="005C658D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2" w:tooltip="Artificial neural network" w:history="1">
        <w:r w:rsidRPr="005C658D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artificial neural network</w:t>
        </w:r>
      </w:hyperlink>
      <w:r w:rsidRPr="005C658D">
        <w:rPr>
          <w:rFonts w:ascii="Times New Roman" w:hAnsi="Times New Roman" w:cs="Times New Roman"/>
          <w:sz w:val="24"/>
          <w:szCs w:val="24"/>
          <w:shd w:val="clear" w:color="auto" w:fill="FFFFFF"/>
        </w:rPr>
        <w:t> model that maps sets of input data onto a set of appropriate outputs. An MLP consists of multiple layers of nodes in a </w:t>
      </w:r>
      <w:hyperlink r:id="rId13" w:tooltip="Directed graph" w:history="1">
        <w:r w:rsidRPr="005C658D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directed graph</w:t>
        </w:r>
      </w:hyperlink>
      <w:r w:rsidRPr="005C658D">
        <w:rPr>
          <w:rFonts w:ascii="Times New Roman" w:hAnsi="Times New Roman" w:cs="Times New Roman"/>
          <w:sz w:val="24"/>
          <w:szCs w:val="24"/>
          <w:shd w:val="clear" w:color="auto" w:fill="FFFFFF"/>
        </w:rPr>
        <w:t>, with each layer fully connected to the next one. Except for the input nodes, each node is a neuron (or processing element) with a nonlinear </w:t>
      </w:r>
      <w:hyperlink r:id="rId14" w:tooltip="Activation function" w:history="1">
        <w:r w:rsidRPr="005C658D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activation function</w:t>
        </w:r>
      </w:hyperlink>
      <w:r w:rsidRPr="005C658D">
        <w:rPr>
          <w:rFonts w:ascii="Times New Roman" w:hAnsi="Times New Roman" w:cs="Times New Roman"/>
          <w:sz w:val="24"/>
          <w:szCs w:val="24"/>
          <w:shd w:val="clear" w:color="auto" w:fill="FFFFFF"/>
        </w:rPr>
        <w:t>. MLP utilizes a supervised learning technique called </w:t>
      </w:r>
      <w:hyperlink r:id="rId15" w:tooltip="Backpropagation" w:history="1">
        <w:r w:rsidRPr="005C658D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backpropagation</w:t>
        </w:r>
      </w:hyperlink>
      <w:r w:rsidRPr="005C658D">
        <w:rPr>
          <w:rFonts w:ascii="Times New Roman" w:hAnsi="Times New Roman" w:cs="Times New Roman"/>
          <w:sz w:val="24"/>
          <w:szCs w:val="24"/>
          <w:shd w:val="clear" w:color="auto" w:fill="FFFFFF"/>
        </w:rPr>
        <w:t> for training the network.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Each of the three problems use MLP with varying number of neurons and use sigmoid activation function as it gives a value between 0 and 1 and classifies better than a linear function. The programming language used is Java.</w:t>
      </w:r>
    </w:p>
    <w:p w:rsidR="00C806A2" w:rsidRDefault="00C806A2" w:rsidP="00C806A2">
      <w:pPr>
        <w:pStyle w:val="Heading1"/>
      </w:pPr>
      <w:r>
        <w:t xml:space="preserve">Sunglasses Recognizer </w:t>
      </w:r>
      <w:r>
        <w:tab/>
      </w:r>
    </w:p>
    <w:p w:rsidR="00C806A2" w:rsidRDefault="00234E62" w:rsidP="00234E62">
      <w:pPr>
        <w:pStyle w:val="Heading2"/>
      </w:pPr>
      <w:r>
        <w:t>Network Structure</w:t>
      </w:r>
    </w:p>
    <w:p w:rsidR="002F37A2" w:rsidRDefault="00234E62" w:rsidP="002F37A2">
      <w:r>
        <w:t xml:space="preserve">The Artificial Neural Network consisted of 3 layers i.e. Input, Hidden Layer and an Output node. The input node </w:t>
      </w:r>
      <w:r w:rsidR="002F37A2">
        <w:t>consisted of 960 neurons, the hidden layer consisted of 4 neurons and the output layer consisted of 1 neuron.</w:t>
      </w:r>
    </w:p>
    <w:p w:rsidR="002F37A2" w:rsidRDefault="002F37A2" w:rsidP="002F37A2">
      <w:pPr>
        <w:pStyle w:val="Heading2"/>
      </w:pPr>
      <w:r>
        <w:lastRenderedPageBreak/>
        <w:t>Maximum Accuracy Achieved</w:t>
      </w:r>
    </w:p>
    <w:p w:rsidR="00234E62" w:rsidRDefault="00234E62" w:rsidP="00C806A2">
      <w:r>
        <w:rPr>
          <w:noProof/>
          <w:lang w:val="en-IN" w:eastAsia="en-IN"/>
        </w:rPr>
        <w:drawing>
          <wp:inline distT="0" distB="0" distL="0" distR="0">
            <wp:extent cx="7373792" cy="1123950"/>
            <wp:effectExtent l="0" t="0" r="0" b="0"/>
            <wp:docPr id="3" name="Picture 3" descr="C:\Users\user\AppData\Local\Microsoft\Windows\INetCacheContent.Word\sung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Content.Word\sunglasse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2759" cy="1137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7A2" w:rsidRDefault="002F37A2" w:rsidP="002F37A2">
      <w:pPr>
        <w:pStyle w:val="Heading2"/>
      </w:pPr>
      <w:r>
        <w:t>Parameters used</w:t>
      </w:r>
    </w:p>
    <w:p w:rsidR="002F37A2" w:rsidRDefault="002F37A2" w:rsidP="002F37A2">
      <w:pPr>
        <w:pStyle w:val="ListParagraph"/>
        <w:numPr>
          <w:ilvl w:val="0"/>
          <w:numId w:val="32"/>
        </w:numPr>
      </w:pPr>
      <w:r>
        <w:t>Learning rate=0.3</w:t>
      </w:r>
    </w:p>
    <w:p w:rsidR="002F37A2" w:rsidRDefault="002F37A2" w:rsidP="002F37A2">
      <w:pPr>
        <w:pStyle w:val="ListParagraph"/>
        <w:numPr>
          <w:ilvl w:val="0"/>
          <w:numId w:val="32"/>
        </w:numPr>
      </w:pPr>
      <w:r>
        <w:t>Momentum=0.3</w:t>
      </w:r>
    </w:p>
    <w:p w:rsidR="002F37A2" w:rsidRDefault="002F37A2" w:rsidP="002F37A2">
      <w:pPr>
        <w:pStyle w:val="ListParagraph"/>
        <w:numPr>
          <w:ilvl w:val="0"/>
          <w:numId w:val="32"/>
        </w:numPr>
      </w:pPr>
      <w:r>
        <w:t>Output high=0.9</w:t>
      </w:r>
    </w:p>
    <w:p w:rsidR="002F37A2" w:rsidRDefault="002F37A2" w:rsidP="002F37A2">
      <w:pPr>
        <w:pStyle w:val="ListParagraph"/>
        <w:numPr>
          <w:ilvl w:val="0"/>
          <w:numId w:val="32"/>
        </w:numPr>
      </w:pPr>
      <w:r>
        <w:t>Output low=0.1</w:t>
      </w:r>
    </w:p>
    <w:p w:rsidR="002F37A2" w:rsidRDefault="002F37A2" w:rsidP="002F37A2">
      <w:pPr>
        <w:pStyle w:val="Heading2"/>
      </w:pPr>
      <w:r>
        <w:t>Interpretation Of The Results</w:t>
      </w:r>
    </w:p>
    <w:p w:rsidR="005075A8" w:rsidRPr="005075A8" w:rsidRDefault="005075A8" w:rsidP="005075A8">
      <w:r>
        <w:t>The below two examples are visualized weights of two of the hidden neurons.</w:t>
      </w:r>
      <w:bookmarkStart w:id="0" w:name="_GoBack"/>
      <w:bookmarkEnd w:id="0"/>
    </w:p>
    <w:p w:rsidR="002F37A2" w:rsidRDefault="002F37A2" w:rsidP="002F37A2">
      <w:r w:rsidRPr="005C658D">
        <w:rPr>
          <w:rStyle w:val="Heading3Char"/>
        </w:rPr>
        <w:t>Example 1</w:t>
      </w:r>
      <w:r>
        <w:t xml:space="preserve">- </w:t>
      </w:r>
    </w:p>
    <w:p w:rsidR="002F37A2" w:rsidRDefault="002F37A2" w:rsidP="002F37A2">
      <w:r>
        <w:t>The black patch near the center is close to the sunglasses</w:t>
      </w:r>
    </w:p>
    <w:p w:rsidR="002F37A2" w:rsidRDefault="002F37A2" w:rsidP="002F37A2">
      <w:r>
        <w:rPr>
          <w:noProof/>
          <w:lang w:val="en-IN" w:eastAsia="en-IN"/>
        </w:rPr>
        <w:drawing>
          <wp:inline distT="0" distB="0" distL="0" distR="0">
            <wp:extent cx="952500" cy="892969"/>
            <wp:effectExtent l="0" t="0" r="0" b="2540"/>
            <wp:docPr id="4" name="Picture 4" descr="C:\Users\user\AppData\Local\Microsoft\Windows\INetCacheContent.Word\sunglasses_weights_exam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Content.Word\sunglasses_weights_example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534" cy="901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</w:p>
    <w:p w:rsidR="002F37A2" w:rsidRDefault="002F37A2" w:rsidP="002F37A2">
      <w:r w:rsidRPr="005C658D">
        <w:rPr>
          <w:rStyle w:val="Heading3Char"/>
        </w:rPr>
        <w:t>Example 2</w:t>
      </w:r>
      <w:r>
        <w:t>-</w:t>
      </w:r>
    </w:p>
    <w:p w:rsidR="002F37A2" w:rsidRDefault="002F37A2" w:rsidP="002F37A2">
      <w:r>
        <w:t>The black patch near the center is close to the sunglasses</w:t>
      </w:r>
    </w:p>
    <w:p w:rsidR="002F37A2" w:rsidRPr="002F37A2" w:rsidRDefault="00BF3F98" w:rsidP="002F37A2">
      <w:r>
        <w:rPr>
          <w:noProof/>
          <w:lang w:val="en-IN" w:eastAsia="en-IN"/>
        </w:rPr>
        <w:drawing>
          <wp:inline distT="0" distB="0" distL="0" distR="0">
            <wp:extent cx="981075" cy="919758"/>
            <wp:effectExtent l="0" t="0" r="0" b="0"/>
            <wp:docPr id="5" name="Picture 5" descr="C:\Users\user\AppData\Local\Microsoft\Windows\INetCacheContent.Word\sunglasses_weights_exampl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Microsoft\Windows\INetCacheContent.Word\sunglasses_weights_example2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559" cy="929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6A2" w:rsidRDefault="00C806A2" w:rsidP="00C806A2">
      <w:pPr>
        <w:pStyle w:val="Heading1"/>
      </w:pPr>
      <w:r>
        <w:t>Face Recognizer</w:t>
      </w:r>
    </w:p>
    <w:p w:rsidR="00C806A2" w:rsidRDefault="002F37A2" w:rsidP="002F37A2">
      <w:pPr>
        <w:pStyle w:val="Heading2"/>
      </w:pPr>
      <w:r>
        <w:t>Network Structure</w:t>
      </w:r>
    </w:p>
    <w:p w:rsidR="002F37A2" w:rsidRDefault="002F37A2" w:rsidP="002F37A2">
      <w:r>
        <w:t>The Artificial Neural Network consisted of 3 layers i.e. Input, Hidden Layer and an Output node. The input node consisted of 960 neurons, the hidden layer consi</w:t>
      </w:r>
      <w:r>
        <w:t>sted of 6</w:t>
      </w:r>
      <w:r>
        <w:t xml:space="preserve"> neurons and</w:t>
      </w:r>
      <w:r>
        <w:t xml:space="preserve"> the output layer consisted of 4</w:t>
      </w:r>
      <w:r>
        <w:t xml:space="preserve"> neuron</w:t>
      </w:r>
      <w:r>
        <w:t>s</w:t>
      </w:r>
      <w:r>
        <w:t>.</w:t>
      </w:r>
    </w:p>
    <w:p w:rsidR="002F37A2" w:rsidRDefault="002F37A2" w:rsidP="002F37A2">
      <w:pPr>
        <w:pStyle w:val="Heading2"/>
      </w:pPr>
      <w:r>
        <w:lastRenderedPageBreak/>
        <w:t>Maximum Accuracy Achieved</w:t>
      </w:r>
    </w:p>
    <w:p w:rsidR="00234E62" w:rsidRDefault="00234E62" w:rsidP="00C806A2">
      <w:r>
        <w:rPr>
          <w:noProof/>
          <w:lang w:val="en-IN" w:eastAsia="en-IN"/>
        </w:rPr>
        <w:drawing>
          <wp:inline distT="0" distB="0" distL="0" distR="0">
            <wp:extent cx="6107572" cy="942975"/>
            <wp:effectExtent l="0" t="0" r="7620" b="0"/>
            <wp:docPr id="2" name="Picture 2" descr="C:\Users\user\AppData\Local\Microsoft\Windows\INetCacheContent.Word\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Content.Word\fac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520" cy="955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7A2" w:rsidRDefault="002F37A2" w:rsidP="002F37A2">
      <w:pPr>
        <w:pStyle w:val="Heading2"/>
      </w:pPr>
      <w:r>
        <w:t>Parameters used</w:t>
      </w:r>
    </w:p>
    <w:p w:rsidR="002F37A2" w:rsidRDefault="002F37A2" w:rsidP="002F37A2">
      <w:pPr>
        <w:pStyle w:val="ListParagraph"/>
        <w:numPr>
          <w:ilvl w:val="0"/>
          <w:numId w:val="32"/>
        </w:numPr>
      </w:pPr>
      <w:r>
        <w:t>Learning rate=0.3</w:t>
      </w:r>
    </w:p>
    <w:p w:rsidR="002F37A2" w:rsidRDefault="002F37A2" w:rsidP="002F37A2">
      <w:pPr>
        <w:pStyle w:val="ListParagraph"/>
        <w:numPr>
          <w:ilvl w:val="0"/>
          <w:numId w:val="32"/>
        </w:numPr>
      </w:pPr>
      <w:r>
        <w:t>Momentum=0.3</w:t>
      </w:r>
    </w:p>
    <w:p w:rsidR="002F37A2" w:rsidRDefault="002F37A2" w:rsidP="002F37A2">
      <w:pPr>
        <w:pStyle w:val="ListParagraph"/>
        <w:numPr>
          <w:ilvl w:val="0"/>
          <w:numId w:val="32"/>
        </w:numPr>
      </w:pPr>
      <w:r>
        <w:t>Output high=0.9</w:t>
      </w:r>
    </w:p>
    <w:p w:rsidR="002F37A2" w:rsidRDefault="002F37A2" w:rsidP="002F37A2">
      <w:pPr>
        <w:pStyle w:val="ListParagraph"/>
        <w:numPr>
          <w:ilvl w:val="0"/>
          <w:numId w:val="32"/>
        </w:numPr>
      </w:pPr>
      <w:r>
        <w:t>Output low=0.1</w:t>
      </w:r>
    </w:p>
    <w:p w:rsidR="002F37A2" w:rsidRDefault="002F37A2" w:rsidP="00C806A2"/>
    <w:p w:rsidR="00C806A2" w:rsidRDefault="00C806A2" w:rsidP="00C806A2">
      <w:pPr>
        <w:pStyle w:val="Heading1"/>
      </w:pPr>
      <w:r>
        <w:t>Pose Recognizer</w:t>
      </w:r>
    </w:p>
    <w:p w:rsidR="002F37A2" w:rsidRDefault="002F37A2" w:rsidP="002F37A2">
      <w:pPr>
        <w:pStyle w:val="Heading2"/>
      </w:pPr>
      <w:r>
        <w:t>Network Structure</w:t>
      </w:r>
    </w:p>
    <w:p w:rsidR="002F37A2" w:rsidRDefault="002F37A2" w:rsidP="002F37A2">
      <w:r>
        <w:t xml:space="preserve">The Artificial Neural Network consisted of 3 layers i.e. Input, Hidden Layer and an Output node. The input node consisted of 960 neurons, the hidden layer consisted of </w:t>
      </w:r>
      <w:r>
        <w:t>20</w:t>
      </w:r>
      <w:r>
        <w:t xml:space="preserve"> neurons and</w:t>
      </w:r>
      <w:r>
        <w:t xml:space="preserve"> the output layer consisted of 20</w:t>
      </w:r>
      <w:r>
        <w:t xml:space="preserve"> neurons.</w:t>
      </w:r>
    </w:p>
    <w:p w:rsidR="00C806A2" w:rsidRDefault="002F37A2" w:rsidP="002F37A2">
      <w:pPr>
        <w:pStyle w:val="Heading2"/>
      </w:pPr>
      <w:r>
        <w:t>Maximum Accuracy Achieved</w:t>
      </w:r>
    </w:p>
    <w:p w:rsidR="00234E62" w:rsidRDefault="00234E62" w:rsidP="00C806A2">
      <w:r>
        <w:rPr>
          <w:noProof/>
          <w:lang w:val="en-IN" w:eastAsia="en-IN"/>
        </w:rPr>
        <w:drawing>
          <wp:inline distT="0" distB="0" distL="0" distR="0">
            <wp:extent cx="6904563" cy="1066800"/>
            <wp:effectExtent l="0" t="0" r="0" b="0"/>
            <wp:docPr id="1" name="Picture 1" descr="C:\Users\user\AppData\Local\Microsoft\Windows\INetCacheContent.Word\po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Content.Word\pos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733" cy="107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7A2" w:rsidRDefault="002F37A2" w:rsidP="002F37A2">
      <w:pPr>
        <w:pStyle w:val="Heading2"/>
      </w:pPr>
      <w:r>
        <w:t>Parameters used</w:t>
      </w:r>
    </w:p>
    <w:p w:rsidR="002F37A2" w:rsidRDefault="002F37A2" w:rsidP="002F37A2">
      <w:pPr>
        <w:pStyle w:val="ListParagraph"/>
        <w:numPr>
          <w:ilvl w:val="0"/>
          <w:numId w:val="32"/>
        </w:numPr>
      </w:pPr>
      <w:r>
        <w:t>Learning rate=0.3</w:t>
      </w:r>
    </w:p>
    <w:p w:rsidR="002F37A2" w:rsidRDefault="002F37A2" w:rsidP="002F37A2">
      <w:pPr>
        <w:pStyle w:val="ListParagraph"/>
        <w:numPr>
          <w:ilvl w:val="0"/>
          <w:numId w:val="32"/>
        </w:numPr>
      </w:pPr>
      <w:r>
        <w:t>Momentum=0.3</w:t>
      </w:r>
    </w:p>
    <w:p w:rsidR="002F37A2" w:rsidRDefault="002F37A2" w:rsidP="002F37A2">
      <w:pPr>
        <w:pStyle w:val="ListParagraph"/>
        <w:numPr>
          <w:ilvl w:val="0"/>
          <w:numId w:val="32"/>
        </w:numPr>
      </w:pPr>
      <w:r>
        <w:t>Output high=0.9</w:t>
      </w:r>
    </w:p>
    <w:p w:rsidR="002F37A2" w:rsidRDefault="002F37A2" w:rsidP="002F37A2">
      <w:pPr>
        <w:pStyle w:val="ListParagraph"/>
        <w:numPr>
          <w:ilvl w:val="0"/>
          <w:numId w:val="32"/>
        </w:numPr>
      </w:pPr>
      <w:r>
        <w:t>Output low=0.1</w:t>
      </w:r>
    </w:p>
    <w:p w:rsidR="002F37A2" w:rsidRDefault="002F37A2" w:rsidP="00C806A2"/>
    <w:p w:rsidR="002F37A2" w:rsidRDefault="005C658D" w:rsidP="002F37A2">
      <w:pPr>
        <w:pStyle w:val="Heading1"/>
      </w:pPr>
      <w:r>
        <w:lastRenderedPageBreak/>
        <w:t xml:space="preserve">Observations And </w:t>
      </w:r>
      <w:r w:rsidR="002F37A2">
        <w:t>Conclusions</w:t>
      </w:r>
    </w:p>
    <w:p w:rsidR="002F37A2" w:rsidRDefault="009142A7" w:rsidP="000C4432">
      <w:pPr>
        <w:pStyle w:val="ListParagraph"/>
        <w:numPr>
          <w:ilvl w:val="0"/>
          <w:numId w:val="32"/>
        </w:numPr>
        <w:tabs>
          <w:tab w:val="left" w:pos="1830"/>
        </w:tabs>
      </w:pPr>
      <w:r>
        <w:t>To implement the Multi-layer Perceptron, we used matrices instead of traditional arrays. This made the code more modular, generic and easier to implement.</w:t>
      </w:r>
    </w:p>
    <w:p w:rsidR="009142A7" w:rsidRDefault="009142A7" w:rsidP="00732F31">
      <w:pPr>
        <w:pStyle w:val="ListParagraph"/>
        <w:numPr>
          <w:ilvl w:val="0"/>
          <w:numId w:val="32"/>
        </w:numPr>
        <w:tabs>
          <w:tab w:val="left" w:pos="1830"/>
        </w:tabs>
      </w:pPr>
      <w:r>
        <w:t xml:space="preserve">For the Sunglasses Recognizer, we visualized the weights and a dark patch </w:t>
      </w:r>
      <w:r w:rsidR="008105D0">
        <w:t>occurs near the sunglasses, hence showing that it recognized them correctly. The dark near glasses mean those weights have negative values.</w:t>
      </w:r>
      <w:r w:rsidR="00732F31">
        <w:t xml:space="preserve"> </w:t>
      </w:r>
      <w:r w:rsidR="00732F31" w:rsidRPr="00732F31">
        <w:t>Therefor</w:t>
      </w:r>
      <w:r w:rsidR="00732F31">
        <w:t xml:space="preserve">e, if the pixel values are too </w:t>
      </w:r>
      <w:r w:rsidR="00732F31" w:rsidRPr="00732F31">
        <w:t>high(bright) the node will be turned off.</w:t>
      </w:r>
    </w:p>
    <w:p w:rsidR="008105D0" w:rsidRPr="002F37A2" w:rsidRDefault="00732F31" w:rsidP="000C4432">
      <w:pPr>
        <w:pStyle w:val="ListParagraph"/>
        <w:numPr>
          <w:ilvl w:val="0"/>
          <w:numId w:val="32"/>
        </w:numPr>
        <w:tabs>
          <w:tab w:val="left" w:pos="1830"/>
        </w:tabs>
      </w:pPr>
      <w:r>
        <w:t>In the Pose Recognizer example, the possible reasons for misclassification could be lighting on the images thus giving it a different pixel value, zooming out of images etc.</w:t>
      </w:r>
    </w:p>
    <w:sectPr w:rsidR="008105D0" w:rsidRPr="002F37A2" w:rsidSect="00855982">
      <w:footerReference w:type="default" r:id="rId2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2E4F" w:rsidRDefault="005A2E4F" w:rsidP="00855982">
      <w:pPr>
        <w:spacing w:after="0" w:line="240" w:lineRule="auto"/>
      </w:pPr>
      <w:r>
        <w:separator/>
      </w:r>
    </w:p>
  </w:endnote>
  <w:endnote w:type="continuationSeparator" w:id="0">
    <w:p w:rsidR="005A2E4F" w:rsidRDefault="005A2E4F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75A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2E4F" w:rsidRDefault="005A2E4F" w:rsidP="00855982">
      <w:pPr>
        <w:spacing w:after="0" w:line="240" w:lineRule="auto"/>
      </w:pPr>
      <w:r>
        <w:separator/>
      </w:r>
    </w:p>
  </w:footnote>
  <w:footnote w:type="continuationSeparator" w:id="0">
    <w:p w:rsidR="005A2E4F" w:rsidRDefault="005A2E4F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DAE6F33"/>
    <w:multiLevelType w:val="hybridMultilevel"/>
    <w:tmpl w:val="B546C1EA"/>
    <w:lvl w:ilvl="0" w:tplc="AB8C9E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C0C20D1"/>
    <w:multiLevelType w:val="hybridMultilevel"/>
    <w:tmpl w:val="42169C1A"/>
    <w:lvl w:ilvl="0" w:tplc="AB8C9E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BD3440"/>
    <w:multiLevelType w:val="hybridMultilevel"/>
    <w:tmpl w:val="4D1A5476"/>
    <w:lvl w:ilvl="0" w:tplc="AB8C9E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9E7E91"/>
    <w:multiLevelType w:val="hybridMultilevel"/>
    <w:tmpl w:val="CFBAC98C"/>
    <w:lvl w:ilvl="0" w:tplc="AB8C9E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8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7"/>
  </w:num>
  <w:num w:numId="30">
    <w:abstractNumId w:val="16"/>
  </w:num>
  <w:num w:numId="31">
    <w:abstractNumId w:val="20"/>
  </w:num>
  <w:num w:numId="32">
    <w:abstractNumId w:val="19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79C"/>
    <w:rsid w:val="000C4432"/>
    <w:rsid w:val="001D4362"/>
    <w:rsid w:val="00234E62"/>
    <w:rsid w:val="002F37A2"/>
    <w:rsid w:val="005075A8"/>
    <w:rsid w:val="005A2E4F"/>
    <w:rsid w:val="005C658D"/>
    <w:rsid w:val="00732F31"/>
    <w:rsid w:val="007833A7"/>
    <w:rsid w:val="008105D0"/>
    <w:rsid w:val="0083479C"/>
    <w:rsid w:val="00855982"/>
    <w:rsid w:val="009142A7"/>
    <w:rsid w:val="00957C88"/>
    <w:rsid w:val="00A10484"/>
    <w:rsid w:val="00BF3F98"/>
    <w:rsid w:val="00C806A2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56E16"/>
  <w15:chartTrackingRefBased/>
  <w15:docId w15:val="{9B1BE7A1-1531-482E-90DE-FC45C7916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C806A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C65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en.wikipedia.org/wiki/Directed_graph" TargetMode="External"/><Relationship Id="rId18" Type="http://schemas.openxmlformats.org/officeDocument/2006/relationships/image" Target="media/image3.jpe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s://en.wikipedia.org/wiki/Artificial_neural_network" TargetMode="External"/><Relationship Id="rId17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en.wikipedia.org/wiki/Feedforward_neural_network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en.wikipedia.org/wiki/Backpropagation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n.wikipedia.org/wiki/Activation_function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326DE262-2C52-4E8C-8A4E-2231499FB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493</TotalTime>
  <Pages>4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Kushagra Agrawal</cp:lastModifiedBy>
  <cp:revision>4</cp:revision>
  <dcterms:created xsi:type="dcterms:W3CDTF">2016-11-08T10:26:00Z</dcterms:created>
  <dcterms:modified xsi:type="dcterms:W3CDTF">2016-11-09T17:22:00Z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